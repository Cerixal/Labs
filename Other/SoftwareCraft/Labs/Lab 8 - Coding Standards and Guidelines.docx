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43D31" w14:textId="7E1EE58E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8635DE">
        <w:rPr>
          <w:lang w:val="en-GB"/>
        </w:rPr>
        <w:t>8</w:t>
      </w:r>
      <w:r w:rsidRPr="00331108">
        <w:rPr>
          <w:lang w:val="en-GB"/>
        </w:rPr>
        <w:t xml:space="preserve"> - </w:t>
      </w:r>
      <w:r w:rsidR="008635DE">
        <w:rPr>
          <w:lang w:val="en-GB"/>
        </w:rPr>
        <w:t xml:space="preserve">Coding Standards and </w:t>
      </w:r>
      <w:r w:rsidR="00B974CF">
        <w:rPr>
          <w:lang w:val="en-GB"/>
        </w:rPr>
        <w:t>Guidelines</w:t>
      </w:r>
    </w:p>
    <w:p w14:paraId="33B88344" w14:textId="73F50E13" w:rsidR="008635DE" w:rsidRDefault="008635DE" w:rsidP="0035739A">
      <w:pPr>
        <w:pStyle w:val="Heading1"/>
      </w:pPr>
      <w:bookmarkStart w:id="1" w:name="cloning-the-repository"/>
      <w:r>
        <w:t>Introduction</w:t>
      </w:r>
    </w:p>
    <w:p w14:paraId="1B29E4D8" w14:textId="46359EA4" w:rsidR="008635DE" w:rsidRDefault="008635DE" w:rsidP="008635DE">
      <w:pPr>
        <w:pStyle w:val="FirstParagraph"/>
      </w:pPr>
      <w:r>
        <w:t>In this lab, you will review a piece of code against Google's Style Guide for the appropriate language.</w:t>
      </w:r>
    </w:p>
    <w:p w14:paraId="1213E075" w14:textId="048BFD72" w:rsidR="008635DE" w:rsidRPr="008635DE" w:rsidRDefault="008635DE" w:rsidP="008635DE">
      <w:pPr>
        <w:pStyle w:val="FirstParagraph"/>
      </w:pPr>
      <w:r>
        <w:t xml:space="preserve">You may pick any piece of code you've already worked on in the labs </w:t>
      </w:r>
      <w:proofErr w:type="gramStart"/>
      <w:r>
        <w:t>previously, or</w:t>
      </w:r>
      <w:proofErr w:type="gramEnd"/>
      <w:r>
        <w:t xml:space="preserve"> can use another piece of code from work or downloaded from the internet.</w:t>
      </w:r>
    </w:p>
    <w:p w14:paraId="335C2BBC" w14:textId="56631F67" w:rsidR="00E644E4" w:rsidRPr="00331108" w:rsidRDefault="008635DE" w:rsidP="0035739A">
      <w:pPr>
        <w:pStyle w:val="Heading1"/>
      </w:pPr>
      <w:r>
        <w:t>Goals</w:t>
      </w:r>
    </w:p>
    <w:p w14:paraId="20C8365E" w14:textId="7983215E" w:rsidR="00F57C43" w:rsidRDefault="008635DE" w:rsidP="008635DE">
      <w:pPr>
        <w:pStyle w:val="Compact"/>
      </w:pPr>
      <w:r>
        <w:t>Obtain the Google Style Guide for the language your code is written in.</w:t>
      </w:r>
    </w:p>
    <w:p w14:paraId="36A3FA1A" w14:textId="29E7A6E6" w:rsidR="008635DE" w:rsidRDefault="008635DE" w:rsidP="008635DE">
      <w:pPr>
        <w:pStyle w:val="Compact"/>
      </w:pPr>
      <w:r>
        <w:t>In pairs, review the code, discussing where the code meets or differs from the Style Guide and the reasons for this.</w:t>
      </w:r>
    </w:p>
    <w:p w14:paraId="36FA835F" w14:textId="42C84ED5" w:rsidR="008635DE" w:rsidRDefault="008635DE" w:rsidP="008635DE">
      <w:pPr>
        <w:pStyle w:val="Compact"/>
      </w:pPr>
      <w:r>
        <w:t>Consider if any of the points in the Style Guide conflict with any practices commonly followed where you work.</w:t>
      </w:r>
    </w:p>
    <w:p w14:paraId="19852530" w14:textId="061AD74B" w:rsidR="008635DE" w:rsidRPr="00331108" w:rsidRDefault="008635DE" w:rsidP="008635DE">
      <w:pPr>
        <w:pStyle w:val="Compact"/>
      </w:pPr>
      <w:proofErr w:type="gramStart"/>
      <w:r>
        <w:t>We'll</w:t>
      </w:r>
      <w:proofErr w:type="gramEnd"/>
      <w:r>
        <w:t xml:space="preserve"> discuss what you found when we're all back as a whole group.</w:t>
      </w:r>
    </w:p>
    <w:bookmarkEnd w:id="0"/>
    <w:bookmarkEnd w:id="1"/>
    <w:p w14:paraId="3BDA7B08" w14:textId="77777777" w:rsidR="00671F5D" w:rsidRPr="00671F5D" w:rsidRDefault="00671F5D" w:rsidP="00671F5D">
      <w:pPr>
        <w:pStyle w:val="FirstParagraph"/>
      </w:pPr>
    </w:p>
    <w:sectPr w:rsidR="00671F5D" w:rsidRPr="00671F5D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B2FC1" w14:textId="77777777" w:rsidR="002C10D9" w:rsidRDefault="002C10D9">
      <w:pPr>
        <w:spacing w:after="0"/>
      </w:pPr>
      <w:r>
        <w:separator/>
      </w:r>
    </w:p>
  </w:endnote>
  <w:endnote w:type="continuationSeparator" w:id="0">
    <w:p w14:paraId="726943F4" w14:textId="77777777" w:rsidR="002C10D9" w:rsidRDefault="002C10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6BAED" w14:textId="77777777" w:rsidR="002C10D9" w:rsidRDefault="002C10D9">
      <w:r>
        <w:separator/>
      </w:r>
    </w:p>
  </w:footnote>
  <w:footnote w:type="continuationSeparator" w:id="0">
    <w:p w14:paraId="3D6F92C1" w14:textId="77777777" w:rsidR="002C10D9" w:rsidRDefault="002C1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67A6C0E"/>
    <w:multiLevelType w:val="multilevel"/>
    <w:tmpl w:val="B882D7D0"/>
    <w:numStyleLink w:val="Letters"/>
  </w:abstractNum>
  <w:abstractNum w:abstractNumId="16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3"/>
  </w:num>
  <w:num w:numId="21">
    <w:abstractNumId w:val="15"/>
  </w:num>
  <w:num w:numId="22">
    <w:abstractNumId w:val="11"/>
  </w:num>
  <w:num w:numId="23">
    <w:abstractNumId w:val="12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6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5DE"/>
    <w:rsid w:val="00011C8B"/>
    <w:rsid w:val="000A3173"/>
    <w:rsid w:val="000B50AA"/>
    <w:rsid w:val="00124476"/>
    <w:rsid w:val="00127387"/>
    <w:rsid w:val="00200A4B"/>
    <w:rsid w:val="00292D17"/>
    <w:rsid w:val="002C10D9"/>
    <w:rsid w:val="00331108"/>
    <w:rsid w:val="0035739A"/>
    <w:rsid w:val="00412D3C"/>
    <w:rsid w:val="00446522"/>
    <w:rsid w:val="004E29B3"/>
    <w:rsid w:val="004E5F31"/>
    <w:rsid w:val="0052321F"/>
    <w:rsid w:val="00582EDA"/>
    <w:rsid w:val="00590D07"/>
    <w:rsid w:val="005A105C"/>
    <w:rsid w:val="005D1167"/>
    <w:rsid w:val="00671F5D"/>
    <w:rsid w:val="007046EC"/>
    <w:rsid w:val="00784D58"/>
    <w:rsid w:val="008635DE"/>
    <w:rsid w:val="008D6863"/>
    <w:rsid w:val="00900ECF"/>
    <w:rsid w:val="009172BE"/>
    <w:rsid w:val="00B3281F"/>
    <w:rsid w:val="00B86B75"/>
    <w:rsid w:val="00B974CF"/>
    <w:rsid w:val="00BC48D5"/>
    <w:rsid w:val="00C36279"/>
    <w:rsid w:val="00CF3B79"/>
    <w:rsid w:val="00D35B6E"/>
    <w:rsid w:val="00DA19C6"/>
    <w:rsid w:val="00E315A3"/>
    <w:rsid w:val="00E377B6"/>
    <w:rsid w:val="00E644E4"/>
    <w:rsid w:val="00F57C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B2A5"/>
  <w15:docId w15:val="{61B7AEE9-B6CC-45D6-AB8A-5F7B6C47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Andrew Burgess</cp:lastModifiedBy>
  <cp:revision>2</cp:revision>
  <cp:lastPrinted>2020-10-12T11:40:00Z</cp:lastPrinted>
  <dcterms:created xsi:type="dcterms:W3CDTF">2020-10-14T15:24:00Z</dcterms:created>
  <dcterms:modified xsi:type="dcterms:W3CDTF">2020-10-14T15:29:00Z</dcterms:modified>
</cp:coreProperties>
</file>