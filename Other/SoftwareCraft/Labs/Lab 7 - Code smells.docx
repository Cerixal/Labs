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B194" w14:textId="164F0A72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7B0FBD">
        <w:rPr>
          <w:lang w:val="en-GB"/>
        </w:rPr>
        <w:t xml:space="preserve">7 </w:t>
      </w:r>
      <w:r w:rsidRPr="00331108">
        <w:rPr>
          <w:lang w:val="en-GB"/>
        </w:rPr>
        <w:t xml:space="preserve">- </w:t>
      </w:r>
      <w:r w:rsidR="007B0FBD">
        <w:rPr>
          <w:lang w:val="en-GB"/>
        </w:rPr>
        <w:t>Code Smells</w:t>
      </w:r>
    </w:p>
    <w:bookmarkEnd w:id="0"/>
    <w:p w14:paraId="11E5E7D4" w14:textId="6A52ED29" w:rsidR="00671F5D" w:rsidRDefault="007B0FBD" w:rsidP="007B0FBD">
      <w:pPr>
        <w:pStyle w:val="Heading1"/>
      </w:pPr>
      <w:r>
        <w:t>Introduction</w:t>
      </w:r>
    </w:p>
    <w:p w14:paraId="0A613988" w14:textId="0328A335" w:rsidR="007B0FBD" w:rsidRDefault="007B0FBD" w:rsidP="007B0FBD">
      <w:pPr>
        <w:pStyle w:val="FirstParagraph"/>
      </w:pPr>
      <w:r>
        <w:t>We have provided some example code, which could be improved - based on SOLID principles and other code smells.</w:t>
      </w:r>
    </w:p>
    <w:p w14:paraId="4909E0E6" w14:textId="1F7EF9A9" w:rsidR="007B0FBD" w:rsidRDefault="007B0FBD" w:rsidP="007B0FBD">
      <w:pPr>
        <w:pStyle w:val="Heading1"/>
      </w:pPr>
      <w:r>
        <w:t>Starter projects</w:t>
      </w:r>
    </w:p>
    <w:p w14:paraId="653C8815" w14:textId="4F835D28" w:rsidR="007B0FBD" w:rsidRPr="007B0FBD" w:rsidRDefault="007B0FBD" w:rsidP="007B0FBD">
      <w:pPr>
        <w:pStyle w:val="FirstParagraph"/>
      </w:pPr>
      <w:r>
        <w:t>The starter project for this lab is available in C# and Java versions.</w:t>
      </w:r>
    </w:p>
    <w:p w14:paraId="07B97501" w14:textId="72175DBC" w:rsidR="007B0FBD" w:rsidRDefault="007B0FBD" w:rsidP="007B0FBD">
      <w:pPr>
        <w:pStyle w:val="Heading1"/>
      </w:pPr>
      <w:r>
        <w:t>Goals</w:t>
      </w:r>
    </w:p>
    <w:p w14:paraId="0573E911" w14:textId="5A9B4466" w:rsidR="007B0FBD" w:rsidRDefault="007B0FBD" w:rsidP="007B0FBD">
      <w:pPr>
        <w:pStyle w:val="Compact"/>
      </w:pPr>
      <w:r>
        <w:t>Open the starter project and examine the code.</w:t>
      </w:r>
    </w:p>
    <w:p w14:paraId="4876BA69" w14:textId="5301D9EA" w:rsidR="007B0FBD" w:rsidRDefault="007B0FBD" w:rsidP="007B0FBD">
      <w:pPr>
        <w:pStyle w:val="Compact"/>
      </w:pPr>
      <w:r>
        <w:t>Identify flaws in the Account class.</w:t>
      </w:r>
    </w:p>
    <w:p w14:paraId="06891B45" w14:textId="0911D32F" w:rsidR="007B0FBD" w:rsidRDefault="007B0FBD" w:rsidP="007B0FBD">
      <w:pPr>
        <w:pStyle w:val="Compact"/>
      </w:pPr>
      <w:r>
        <w:t>Use SOLID principles to identify code smells in the Account class.</w:t>
      </w:r>
    </w:p>
    <w:p w14:paraId="0BDF5824" w14:textId="598F523E" w:rsidR="007B0FBD" w:rsidRPr="007B0FBD" w:rsidRDefault="007B0FBD" w:rsidP="007B0FBD">
      <w:pPr>
        <w:pStyle w:val="Compact"/>
      </w:pPr>
      <w:r>
        <w:t>Apply refactoring techniques to improve the code and remove the smells.</w:t>
      </w:r>
    </w:p>
    <w:sectPr w:rsidR="007B0FBD" w:rsidRPr="007B0FBD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E43E8" w14:textId="77777777" w:rsidR="005552D2" w:rsidRDefault="005552D2">
      <w:pPr>
        <w:spacing w:after="0"/>
      </w:pPr>
      <w:r>
        <w:separator/>
      </w:r>
    </w:p>
  </w:endnote>
  <w:endnote w:type="continuationSeparator" w:id="0">
    <w:p w14:paraId="22CBE9E9" w14:textId="77777777" w:rsidR="005552D2" w:rsidRDefault="005552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4006F" w14:textId="77777777" w:rsidR="005552D2" w:rsidRDefault="005552D2">
      <w:r>
        <w:separator/>
      </w:r>
    </w:p>
  </w:footnote>
  <w:footnote w:type="continuationSeparator" w:id="0">
    <w:p w14:paraId="60EBBA2B" w14:textId="77777777" w:rsidR="005552D2" w:rsidRDefault="00555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67A6C0E"/>
    <w:multiLevelType w:val="multilevel"/>
    <w:tmpl w:val="B882D7D0"/>
    <w:numStyleLink w:val="Letters"/>
  </w:abstractNum>
  <w:abstractNum w:abstractNumId="1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3"/>
  </w:num>
  <w:num w:numId="21">
    <w:abstractNumId w:val="15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6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FBD"/>
    <w:rsid w:val="00011C8B"/>
    <w:rsid w:val="000A3173"/>
    <w:rsid w:val="000B50AA"/>
    <w:rsid w:val="00124476"/>
    <w:rsid w:val="00127387"/>
    <w:rsid w:val="00200A4B"/>
    <w:rsid w:val="00292D17"/>
    <w:rsid w:val="00331108"/>
    <w:rsid w:val="0035739A"/>
    <w:rsid w:val="00412D3C"/>
    <w:rsid w:val="00446522"/>
    <w:rsid w:val="004E29B3"/>
    <w:rsid w:val="004E5F31"/>
    <w:rsid w:val="0052321F"/>
    <w:rsid w:val="005552D2"/>
    <w:rsid w:val="00582EDA"/>
    <w:rsid w:val="00590D07"/>
    <w:rsid w:val="005A105C"/>
    <w:rsid w:val="005D1167"/>
    <w:rsid w:val="00671F5D"/>
    <w:rsid w:val="007046EC"/>
    <w:rsid w:val="00784D58"/>
    <w:rsid w:val="007B0FBD"/>
    <w:rsid w:val="008D6863"/>
    <w:rsid w:val="00900ECF"/>
    <w:rsid w:val="009172BE"/>
    <w:rsid w:val="00B3281F"/>
    <w:rsid w:val="00B86B75"/>
    <w:rsid w:val="00BC48D5"/>
    <w:rsid w:val="00C36279"/>
    <w:rsid w:val="00CF3B79"/>
    <w:rsid w:val="00D35B6E"/>
    <w:rsid w:val="00DA19C6"/>
    <w:rsid w:val="00E315A3"/>
    <w:rsid w:val="00E377B6"/>
    <w:rsid w:val="00E644E4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BA41"/>
  <w15:docId w15:val="{3A9DC614-36FD-43F1-9757-B106DA76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Andrew Burgess</cp:lastModifiedBy>
  <cp:revision>1</cp:revision>
  <cp:lastPrinted>2020-10-12T11:40:00Z</cp:lastPrinted>
  <dcterms:created xsi:type="dcterms:W3CDTF">2020-10-14T15:17:00Z</dcterms:created>
  <dcterms:modified xsi:type="dcterms:W3CDTF">2020-10-14T15:20:00Z</dcterms:modified>
</cp:coreProperties>
</file>